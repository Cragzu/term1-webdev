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65F2F1" w14:textId="77777777" w:rsidR="00FC44C7" w:rsidRDefault="00FC44C7"/>
    <w:tbl>
      <w:tblPr>
        <w:tblStyle w:val="TableGrid"/>
        <w:tblW w:w="1152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"/>
        <w:gridCol w:w="756"/>
        <w:gridCol w:w="2898"/>
        <w:gridCol w:w="381"/>
        <w:gridCol w:w="6979"/>
      </w:tblGrid>
      <w:tr w:rsidR="00B70B12" w14:paraId="608C61E6" w14:textId="77777777" w:rsidTr="00500971">
        <w:tc>
          <w:tcPr>
            <w:tcW w:w="4160" w:type="dxa"/>
            <w:gridSpan w:val="3"/>
            <w:vMerge w:val="restart"/>
          </w:tcPr>
          <w:p w14:paraId="5DAFEE80" w14:textId="01CA6BA1" w:rsidR="00B70B12" w:rsidRDefault="00B70B12" w:rsidP="00042DDE"/>
          <w:p w14:paraId="4D8FA926" w14:textId="77777777" w:rsidR="00B70B12" w:rsidRDefault="00B70B12" w:rsidP="00042DDE"/>
          <w:p w14:paraId="3BC0066A" w14:textId="39F954A6" w:rsidR="00B70B12" w:rsidRDefault="00B70B12" w:rsidP="00042DDE">
            <w:r>
              <w:rPr>
                <w:noProof/>
              </w:rPr>
              <w:drawing>
                <wp:inline distT="0" distB="0" distL="0" distR="0" wp14:anchorId="2D31250B" wp14:editId="5166EE70">
                  <wp:extent cx="1838325" cy="2091387"/>
                  <wp:effectExtent l="57150" t="57150" r="47625" b="425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018-10-28_D181028-0437_hires_retouched.jpg"/>
                          <pic:cNvPicPr/>
                        </pic:nvPicPr>
                        <pic:blipFill rotWithShape="1">
                          <a:blip r:embed="rId10"/>
                          <a:srcRect t="9666" b="14493"/>
                          <a:stretch/>
                        </pic:blipFill>
                        <pic:spPr bwMode="auto">
                          <a:xfrm>
                            <a:off x="0" y="0"/>
                            <a:ext cx="1852438" cy="2107443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" w:type="dxa"/>
            <w:vMerge w:val="restart"/>
          </w:tcPr>
          <w:p w14:paraId="1A6ED1A1" w14:textId="4F3EEABC" w:rsidR="00B70B12" w:rsidRDefault="00B70B12" w:rsidP="00042DDE"/>
        </w:tc>
        <w:tc>
          <w:tcPr>
            <w:tcW w:w="6979" w:type="dxa"/>
          </w:tcPr>
          <w:p w14:paraId="5537235F" w14:textId="39F05EF6" w:rsidR="00B70B12" w:rsidRPr="007E2E8C" w:rsidRDefault="00B70B12" w:rsidP="00042DDE">
            <w:pPr>
              <w:rPr>
                <w:rFonts w:asciiTheme="majorHAnsi" w:hAnsiTheme="majorHAnsi"/>
                <w:b/>
                <w:color w:val="8A434E"/>
                <w:sz w:val="52"/>
                <w:szCs w:val="48"/>
              </w:rPr>
            </w:pPr>
            <w:r w:rsidRPr="007E2E8C">
              <w:rPr>
                <w:rFonts w:asciiTheme="majorHAnsi" w:hAnsiTheme="majorHAnsi"/>
                <w:b/>
                <w:color w:val="8A434E"/>
                <w:sz w:val="52"/>
                <w:szCs w:val="48"/>
              </w:rPr>
              <w:t>Chlo</w:t>
            </w:r>
            <w:r w:rsidR="0071098F">
              <w:rPr>
                <w:rFonts w:asciiTheme="majorHAnsi" w:hAnsiTheme="majorHAnsi"/>
                <w:b/>
                <w:color w:val="8A434E"/>
                <w:sz w:val="52"/>
                <w:szCs w:val="48"/>
              </w:rPr>
              <w:t>e</w:t>
            </w:r>
            <w:r w:rsidRPr="007E2E8C">
              <w:rPr>
                <w:rFonts w:asciiTheme="majorHAnsi" w:hAnsiTheme="majorHAnsi"/>
                <w:b/>
                <w:color w:val="8A434E"/>
                <w:sz w:val="52"/>
                <w:szCs w:val="48"/>
              </w:rPr>
              <w:t xml:space="preserve"> Glave</w:t>
            </w:r>
          </w:p>
          <w:p w14:paraId="286CDC17" w14:textId="6F670466" w:rsidR="00B70B12" w:rsidRPr="00C70DF5" w:rsidRDefault="00B70B12" w:rsidP="00042DDE">
            <w:pPr>
              <w:rPr>
                <w:rFonts w:asciiTheme="majorHAnsi" w:hAnsiTheme="majorHAnsi"/>
                <w:b/>
                <w:color w:val="8A434E"/>
                <w:sz w:val="48"/>
                <w:szCs w:val="48"/>
              </w:rPr>
            </w:pPr>
            <w:r>
              <w:rPr>
                <w:rFonts w:asciiTheme="majorHAnsi" w:hAnsiTheme="majorHAnsi"/>
                <w:b/>
                <w:noProof/>
                <w:color w:val="8A434E"/>
                <w:sz w:val="48"/>
                <w:szCs w:val="4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F1C7CC8" wp14:editId="49EF28AC">
                      <wp:simplePos x="0" y="0"/>
                      <wp:positionH relativeFrom="column">
                        <wp:posOffset>-10159</wp:posOffset>
                      </wp:positionH>
                      <wp:positionV relativeFrom="paragraph">
                        <wp:posOffset>118110</wp:posOffset>
                      </wp:positionV>
                      <wp:extent cx="4286250" cy="0"/>
                      <wp:effectExtent l="0" t="19050" r="19050" b="19050"/>
                      <wp:wrapNone/>
                      <wp:docPr id="15" name="Straight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8625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8A434E"/>
                                </a:solidFill>
                              </a:ln>
                              <a:effectLst/>
                            </wps:spPr>
                            <wps:style>
                              <a:lnRef idx="3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4984407" id="Straight Connector 15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8pt,9.3pt" to="336.7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" strokecolor="#8a434e" strokeweight="3pt">
                      <v:stroke joinstyle="miter"/>
                    </v:line>
                  </w:pict>
                </mc:Fallback>
              </mc:AlternateContent>
            </w:r>
          </w:p>
        </w:tc>
      </w:tr>
      <w:tr w:rsidR="00B70B12" w14:paraId="09C22E09" w14:textId="77777777" w:rsidTr="00500971">
        <w:trPr>
          <w:trHeight w:val="269"/>
        </w:trPr>
        <w:tc>
          <w:tcPr>
            <w:tcW w:w="4160" w:type="dxa"/>
            <w:gridSpan w:val="3"/>
            <w:vMerge/>
          </w:tcPr>
          <w:p w14:paraId="70CDAEC8" w14:textId="77777777" w:rsidR="00B70B12" w:rsidRDefault="00B70B12" w:rsidP="00042DDE"/>
        </w:tc>
        <w:tc>
          <w:tcPr>
            <w:tcW w:w="381" w:type="dxa"/>
            <w:vMerge/>
          </w:tcPr>
          <w:p w14:paraId="1E31987C" w14:textId="144687A0" w:rsidR="00B70B12" w:rsidRDefault="00B70B12" w:rsidP="00042DDE"/>
        </w:tc>
        <w:tc>
          <w:tcPr>
            <w:tcW w:w="6979" w:type="dxa"/>
            <w:vMerge w:val="restart"/>
          </w:tcPr>
          <w:p w14:paraId="29CDB668" w14:textId="2C8EB92D" w:rsidR="00B70B12" w:rsidRPr="00E86E38" w:rsidRDefault="00B70B12" w:rsidP="00EF6A2D">
            <w:pPr>
              <w:pStyle w:val="Heading2"/>
              <w:spacing w:before="0"/>
              <w:rPr>
                <w:rFonts w:cs="Calibri"/>
                <w:bCs w:val="0"/>
                <w:color w:val="8A434E"/>
                <w:sz w:val="22"/>
                <w:szCs w:val="22"/>
              </w:rPr>
            </w:pPr>
            <w:r>
              <w:rPr>
                <w:rFonts w:cs="Calibri"/>
                <w:bCs w:val="0"/>
                <w:color w:val="8A434E"/>
                <w:sz w:val="22"/>
                <w:szCs w:val="22"/>
              </w:rPr>
              <w:t>Profile</w:t>
            </w:r>
          </w:p>
          <w:p w14:paraId="5CA8E34F" w14:textId="0CFE4035" w:rsidR="00B70B12" w:rsidRPr="00E86E38" w:rsidRDefault="00B70B12" w:rsidP="00EF6A2D">
            <w:pPr>
              <w:rPr>
                <w:rFonts w:asciiTheme="majorHAnsi" w:hAnsiTheme="majorHAnsi" w:cs="Calibri"/>
              </w:rPr>
            </w:pPr>
            <w:r w:rsidRPr="00E86E38">
              <w:rPr>
                <w:rFonts w:asciiTheme="majorHAnsi" w:hAnsiTheme="majorHAnsi" w:cs="Calibri"/>
              </w:rPr>
              <w:t>I am a</w:t>
            </w:r>
            <w:r w:rsidR="00691DF2">
              <w:rPr>
                <w:rFonts w:asciiTheme="majorHAnsi" w:hAnsiTheme="majorHAnsi" w:cs="Calibri"/>
              </w:rPr>
              <w:t xml:space="preserve"> </w:t>
            </w:r>
            <w:r w:rsidR="004B7797">
              <w:rPr>
                <w:rFonts w:asciiTheme="majorHAnsi" w:hAnsiTheme="majorHAnsi" w:cs="Calibri"/>
              </w:rPr>
              <w:t>first term</w:t>
            </w:r>
            <w:r w:rsidRPr="00E86E38">
              <w:rPr>
                <w:rFonts w:asciiTheme="majorHAnsi" w:hAnsiTheme="majorHAnsi" w:cs="Calibri"/>
              </w:rPr>
              <w:t xml:space="preserve"> </w:t>
            </w:r>
            <w:r w:rsidR="00691DF2">
              <w:rPr>
                <w:rFonts w:asciiTheme="majorHAnsi" w:hAnsiTheme="majorHAnsi" w:cs="Calibri"/>
              </w:rPr>
              <w:t>BCIT Computer Systems Technology Program</w:t>
            </w:r>
            <w:r w:rsidR="00691DF2">
              <w:rPr>
                <w:rFonts w:asciiTheme="majorHAnsi" w:hAnsiTheme="majorHAnsi" w:cs="Calibri"/>
              </w:rPr>
              <w:t xml:space="preserve"> student</w:t>
            </w:r>
            <w:r w:rsidRPr="00E86E38">
              <w:rPr>
                <w:rFonts w:asciiTheme="majorHAnsi" w:hAnsiTheme="majorHAnsi" w:cs="Calibri"/>
              </w:rPr>
              <w:t xml:space="preserve"> with a passion for software development.</w:t>
            </w:r>
            <w:r>
              <w:rPr>
                <w:rFonts w:asciiTheme="majorHAnsi" w:hAnsiTheme="majorHAnsi" w:cs="Calibri"/>
              </w:rPr>
              <w:t xml:space="preserve"> </w:t>
            </w:r>
            <w:r w:rsidR="00691DF2">
              <w:rPr>
                <w:rFonts w:asciiTheme="majorHAnsi" w:hAnsiTheme="majorHAnsi" w:cs="Calibri"/>
              </w:rPr>
              <w:t xml:space="preserve">I graduated high school in </w:t>
            </w:r>
            <w:r w:rsidR="004B7797">
              <w:rPr>
                <w:rFonts w:asciiTheme="majorHAnsi" w:hAnsiTheme="majorHAnsi" w:cs="Calibri"/>
              </w:rPr>
              <w:t>June 2019 in good standing</w:t>
            </w:r>
            <w:r>
              <w:rPr>
                <w:rFonts w:asciiTheme="majorHAnsi" w:hAnsiTheme="majorHAnsi" w:cs="Calibri"/>
              </w:rPr>
              <w:t>.</w:t>
            </w:r>
          </w:p>
          <w:p w14:paraId="6EDFD776" w14:textId="77777777" w:rsidR="00B70B12" w:rsidRPr="00E86E38" w:rsidRDefault="00B70B12" w:rsidP="00EF6A2D">
            <w:pPr>
              <w:rPr>
                <w:rFonts w:asciiTheme="majorHAnsi" w:hAnsiTheme="majorHAnsi" w:cs="Calibri"/>
              </w:rPr>
            </w:pPr>
          </w:p>
          <w:p w14:paraId="4F7D88E9" w14:textId="77777777" w:rsidR="00B70B12" w:rsidRPr="00E86E38" w:rsidRDefault="00B70B12" w:rsidP="00EF6A2D">
            <w:pPr>
              <w:rPr>
                <w:rFonts w:asciiTheme="majorHAnsi" w:hAnsiTheme="majorHAnsi" w:cs="Calibri"/>
              </w:rPr>
            </w:pPr>
            <w:r w:rsidRPr="00E86E38">
              <w:rPr>
                <w:rFonts w:asciiTheme="majorHAnsi" w:hAnsiTheme="majorHAnsi" w:cs="Calibri"/>
                <w:b/>
                <w:color w:val="8A434E"/>
                <w:u w:val="single"/>
              </w:rPr>
              <w:t>Education</w:t>
            </w:r>
          </w:p>
          <w:p w14:paraId="29C2E329" w14:textId="77777777" w:rsidR="00B70B12" w:rsidRPr="00ED7044" w:rsidRDefault="00B70B12" w:rsidP="002406E1">
            <w:pPr>
              <w:rPr>
                <w:rFonts w:asciiTheme="majorHAnsi" w:hAnsiTheme="majorHAnsi" w:cs="Calibri"/>
                <w:sz w:val="16"/>
                <w:szCs w:val="16"/>
              </w:rPr>
            </w:pPr>
            <w:r w:rsidRPr="00E86E38">
              <w:rPr>
                <w:rFonts w:asciiTheme="majorHAnsi" w:hAnsiTheme="majorHAnsi" w:cs="Calibri"/>
              </w:rPr>
              <w:t xml:space="preserve"> </w:t>
            </w:r>
          </w:p>
          <w:p w14:paraId="46EEEE45" w14:textId="14022A3E" w:rsidR="00DE2E3A" w:rsidRPr="00E86E38" w:rsidRDefault="00DE2E3A" w:rsidP="00DE2E3A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British Columbia Institute of Technology</w:t>
            </w:r>
            <w:r w:rsidRPr="00E86E38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 xml:space="preserve">         </w:t>
            </w:r>
            <w:r w:rsidRPr="00E86E38">
              <w:rPr>
                <w:rFonts w:asciiTheme="majorHAnsi" w:hAnsiTheme="majorHAnsi"/>
              </w:rPr>
              <w:t xml:space="preserve">      Completion: Jun 20</w:t>
            </w:r>
            <w:r>
              <w:rPr>
                <w:rFonts w:asciiTheme="majorHAnsi" w:hAnsiTheme="majorHAnsi"/>
              </w:rPr>
              <w:t>21</w:t>
            </w:r>
          </w:p>
          <w:p w14:paraId="01FA0D36" w14:textId="77777777" w:rsidR="00DE2E3A" w:rsidRDefault="00DE2E3A" w:rsidP="00DE2E3A">
            <w:pPr>
              <w:rPr>
                <w:rFonts w:asciiTheme="majorHAnsi" w:hAnsiTheme="majorHAnsi"/>
              </w:rPr>
            </w:pPr>
            <w:r w:rsidRPr="00E86E38">
              <w:rPr>
                <w:rFonts w:asciiTheme="majorHAnsi" w:hAnsiTheme="majorHAnsi"/>
              </w:rPr>
              <w:t>Vancouver, BC</w:t>
            </w:r>
          </w:p>
          <w:p w14:paraId="56260BEB" w14:textId="42CE5E07" w:rsidR="00DE2E3A" w:rsidRPr="00DE2E3A" w:rsidRDefault="00DE2E3A" w:rsidP="00DE2E3A">
            <w:pPr>
              <w:rPr>
                <w:rFonts w:asciiTheme="majorHAnsi" w:hAnsiTheme="majorHAnsi"/>
              </w:rPr>
            </w:pPr>
            <w:r w:rsidRPr="00DE2E3A">
              <w:rPr>
                <w:rFonts w:asciiTheme="majorHAnsi" w:hAnsiTheme="majorHAnsi" w:cs="Calibri"/>
              </w:rPr>
              <w:t xml:space="preserve"> </w:t>
            </w:r>
          </w:p>
          <w:p w14:paraId="38D45C10" w14:textId="305DEC3C" w:rsidR="00691DF2" w:rsidRPr="004B7797" w:rsidRDefault="00DE2E3A" w:rsidP="004B7797">
            <w:pPr>
              <w:pStyle w:val="ListParagraph"/>
              <w:numPr>
                <w:ilvl w:val="0"/>
                <w:numId w:val="5"/>
              </w:numPr>
              <w:spacing w:after="0"/>
              <w:ind w:left="391" w:hanging="270"/>
              <w:rPr>
                <w:rFonts w:asciiTheme="majorHAnsi" w:hAnsiTheme="majorHAnsi" w:cs="Calibri"/>
                <w:sz w:val="22"/>
                <w:szCs w:val="22"/>
              </w:rPr>
            </w:pPr>
            <w:r w:rsidRPr="00E86E38">
              <w:rPr>
                <w:rFonts w:asciiTheme="majorHAnsi" w:hAnsiTheme="majorHAnsi" w:cs="Calibri"/>
                <w:sz w:val="22"/>
                <w:szCs w:val="22"/>
              </w:rPr>
              <w:t xml:space="preserve">Computer </w:t>
            </w:r>
            <w:r>
              <w:rPr>
                <w:rFonts w:asciiTheme="majorHAnsi" w:hAnsiTheme="majorHAnsi" w:cs="Calibri"/>
                <w:sz w:val="22"/>
                <w:szCs w:val="22"/>
              </w:rPr>
              <w:t>Systems Technology</w:t>
            </w:r>
            <w:r w:rsidR="00691DF2">
              <w:rPr>
                <w:rFonts w:asciiTheme="majorHAnsi" w:hAnsiTheme="majorHAnsi" w:cs="Calibri"/>
                <w:sz w:val="22"/>
                <w:szCs w:val="22"/>
              </w:rPr>
              <w:t xml:space="preserve"> program</w:t>
            </w:r>
          </w:p>
          <w:p w14:paraId="76842791" w14:textId="77777777" w:rsidR="00DE2E3A" w:rsidRDefault="00DE2E3A" w:rsidP="002406E1">
            <w:pPr>
              <w:rPr>
                <w:rFonts w:asciiTheme="majorHAnsi" w:hAnsiTheme="majorHAnsi"/>
              </w:rPr>
            </w:pPr>
          </w:p>
          <w:p w14:paraId="0CD41FE1" w14:textId="54D7D145" w:rsidR="00B70B12" w:rsidRPr="00E86E38" w:rsidRDefault="00B70B12" w:rsidP="002406E1">
            <w:pPr>
              <w:rPr>
                <w:rFonts w:asciiTheme="majorHAnsi" w:hAnsiTheme="majorHAnsi"/>
              </w:rPr>
            </w:pPr>
            <w:r w:rsidRPr="00A84076">
              <w:rPr>
                <w:rFonts w:asciiTheme="majorHAnsi" w:hAnsiTheme="majorHAnsi"/>
              </w:rPr>
              <w:t>Eric Hamber Secondary School</w:t>
            </w:r>
            <w:r w:rsidRPr="00E86E38">
              <w:rPr>
                <w:rFonts w:asciiTheme="majorHAnsi" w:hAnsiTheme="majorHAnsi"/>
              </w:rPr>
              <w:tab/>
              <w:t xml:space="preserve">                   </w:t>
            </w:r>
            <w:r>
              <w:rPr>
                <w:rFonts w:asciiTheme="majorHAnsi" w:hAnsiTheme="majorHAnsi"/>
              </w:rPr>
              <w:t xml:space="preserve">         </w:t>
            </w:r>
            <w:r w:rsidRPr="00E86E38">
              <w:rPr>
                <w:rFonts w:asciiTheme="majorHAnsi" w:hAnsiTheme="majorHAnsi"/>
              </w:rPr>
              <w:t xml:space="preserve">      Completion: Jun 2019</w:t>
            </w:r>
          </w:p>
          <w:p w14:paraId="36B8A7F5" w14:textId="1A375A5A" w:rsidR="00B70B12" w:rsidRPr="00E86E38" w:rsidRDefault="00B70B12" w:rsidP="00EF6A2D">
            <w:pPr>
              <w:rPr>
                <w:rFonts w:asciiTheme="majorHAnsi" w:hAnsiTheme="majorHAnsi"/>
              </w:rPr>
            </w:pPr>
            <w:r w:rsidRPr="00E86E38">
              <w:rPr>
                <w:rFonts w:asciiTheme="majorHAnsi" w:hAnsiTheme="majorHAnsi"/>
              </w:rPr>
              <w:t>Vancouver, BC</w:t>
            </w:r>
          </w:p>
          <w:p w14:paraId="5891EE9C" w14:textId="27790832" w:rsidR="00B70B12" w:rsidRPr="00E86E38" w:rsidRDefault="00B70B12" w:rsidP="00EF6A2D">
            <w:pPr>
              <w:rPr>
                <w:rFonts w:asciiTheme="majorHAnsi" w:hAnsiTheme="majorHAnsi" w:cs="Calibri"/>
                <w:sz w:val="16"/>
                <w:szCs w:val="16"/>
              </w:rPr>
            </w:pPr>
          </w:p>
          <w:p w14:paraId="09DF2BA2" w14:textId="70BA3738" w:rsidR="00B70B12" w:rsidRPr="00E86E38" w:rsidRDefault="00B70B12" w:rsidP="0094686C">
            <w:pPr>
              <w:pStyle w:val="ListParagraph"/>
              <w:numPr>
                <w:ilvl w:val="0"/>
                <w:numId w:val="5"/>
              </w:numPr>
              <w:spacing w:after="0"/>
              <w:ind w:left="391" w:hanging="270"/>
              <w:rPr>
                <w:rFonts w:asciiTheme="majorHAnsi" w:hAnsiTheme="majorHAnsi" w:cs="Calibri"/>
                <w:sz w:val="22"/>
                <w:szCs w:val="22"/>
              </w:rPr>
            </w:pPr>
            <w:r w:rsidRPr="00E86E38">
              <w:rPr>
                <w:rFonts w:asciiTheme="majorHAnsi" w:hAnsiTheme="majorHAnsi" w:cs="Calibri"/>
                <w:sz w:val="22"/>
                <w:szCs w:val="22"/>
              </w:rPr>
              <w:t>Information Technology 10 – Junior Python</w:t>
            </w:r>
          </w:p>
          <w:p w14:paraId="693C2FBE" w14:textId="485EE310" w:rsidR="00B70B12" w:rsidRPr="00E86E38" w:rsidRDefault="00B70B12" w:rsidP="0094686C">
            <w:pPr>
              <w:pStyle w:val="ListParagraph"/>
              <w:numPr>
                <w:ilvl w:val="0"/>
                <w:numId w:val="5"/>
              </w:numPr>
              <w:spacing w:after="0"/>
              <w:ind w:left="391" w:hanging="270"/>
              <w:rPr>
                <w:rFonts w:asciiTheme="majorHAnsi" w:hAnsiTheme="majorHAnsi" w:cs="Calibri"/>
                <w:sz w:val="22"/>
                <w:szCs w:val="22"/>
              </w:rPr>
            </w:pPr>
            <w:r w:rsidRPr="00E86E38">
              <w:rPr>
                <w:rFonts w:asciiTheme="majorHAnsi" w:hAnsiTheme="majorHAnsi" w:cs="Calibri"/>
                <w:sz w:val="22"/>
                <w:szCs w:val="22"/>
              </w:rPr>
              <w:t xml:space="preserve">Computer Programming 11 – Intermediate Python </w:t>
            </w:r>
          </w:p>
          <w:p w14:paraId="47BBA62D" w14:textId="3EE07835" w:rsidR="00B70B12" w:rsidRPr="00E86E38" w:rsidRDefault="00B70B12" w:rsidP="0094686C">
            <w:pPr>
              <w:pStyle w:val="ListParagraph"/>
              <w:numPr>
                <w:ilvl w:val="0"/>
                <w:numId w:val="5"/>
              </w:numPr>
              <w:spacing w:after="0"/>
              <w:ind w:left="391" w:hanging="270"/>
              <w:rPr>
                <w:rFonts w:asciiTheme="majorHAnsi" w:hAnsiTheme="majorHAnsi" w:cs="Calibri"/>
                <w:sz w:val="22"/>
                <w:szCs w:val="22"/>
              </w:rPr>
            </w:pPr>
            <w:r w:rsidRPr="00E86E38">
              <w:rPr>
                <w:rFonts w:asciiTheme="majorHAnsi" w:hAnsiTheme="majorHAnsi" w:cs="Calibri"/>
                <w:sz w:val="22"/>
                <w:szCs w:val="22"/>
              </w:rPr>
              <w:t xml:space="preserve">Computer Programming 12 </w:t>
            </w:r>
            <w:bookmarkStart w:id="0" w:name="_GoBack"/>
            <w:bookmarkEnd w:id="0"/>
            <w:r w:rsidRPr="00E86E38">
              <w:rPr>
                <w:rFonts w:asciiTheme="majorHAnsi" w:hAnsiTheme="majorHAnsi" w:cs="Calibri"/>
                <w:sz w:val="22"/>
                <w:szCs w:val="22"/>
              </w:rPr>
              <w:t>– C++</w:t>
            </w:r>
          </w:p>
          <w:p w14:paraId="30D64746" w14:textId="77777777" w:rsidR="00B70B12" w:rsidRPr="00E86E38" w:rsidRDefault="00B70B12" w:rsidP="00EF6A2D">
            <w:pPr>
              <w:rPr>
                <w:rFonts w:asciiTheme="majorHAnsi" w:hAnsiTheme="majorHAnsi" w:cs="Calibri"/>
              </w:rPr>
            </w:pPr>
          </w:p>
          <w:p w14:paraId="3AFCDD55" w14:textId="6D274699" w:rsidR="00B70B12" w:rsidRPr="00E86E38" w:rsidRDefault="00B70B12" w:rsidP="00EF6A2D">
            <w:pPr>
              <w:rPr>
                <w:rFonts w:asciiTheme="majorHAnsi" w:hAnsiTheme="majorHAnsi" w:cs="Calibri"/>
                <w:b/>
                <w:color w:val="8A434E"/>
                <w:u w:val="single"/>
              </w:rPr>
            </w:pPr>
            <w:r w:rsidRPr="00E86E38">
              <w:rPr>
                <w:rFonts w:asciiTheme="majorHAnsi" w:hAnsiTheme="majorHAnsi" w:cs="Calibri"/>
                <w:b/>
                <w:color w:val="8A434E"/>
                <w:u w:val="single"/>
              </w:rPr>
              <w:t>Professional Development Courses</w:t>
            </w:r>
          </w:p>
          <w:p w14:paraId="53909FE4" w14:textId="6E52CDF5" w:rsidR="00B70B12" w:rsidRPr="00ED7044" w:rsidRDefault="00B70B12" w:rsidP="00EF6A2D">
            <w:pPr>
              <w:rPr>
                <w:rFonts w:asciiTheme="majorHAnsi" w:hAnsiTheme="majorHAnsi" w:cs="Calibri"/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80"/>
              <w:gridCol w:w="5373"/>
            </w:tblGrid>
            <w:tr w:rsidR="00B70B12" w:rsidRPr="00E86E38" w14:paraId="14086548" w14:textId="77777777" w:rsidTr="00347204">
              <w:tc>
                <w:tcPr>
                  <w:tcW w:w="1380" w:type="dxa"/>
                </w:tcPr>
                <w:p w14:paraId="2FCBF05B" w14:textId="77777777" w:rsidR="00B70B12" w:rsidRPr="00E86E38" w:rsidRDefault="00B70B12" w:rsidP="00ED792F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July 2017</w:t>
                  </w:r>
                </w:p>
                <w:p w14:paraId="5F66B784" w14:textId="77777777" w:rsidR="00B70B12" w:rsidRPr="00E86E38" w:rsidRDefault="00B70B12" w:rsidP="00EF6A2D">
                  <w:pPr>
                    <w:rPr>
                      <w:rFonts w:asciiTheme="majorHAnsi" w:hAnsiTheme="majorHAnsi" w:cs="Calibri"/>
                    </w:rPr>
                  </w:pPr>
                </w:p>
              </w:tc>
              <w:tc>
                <w:tcPr>
                  <w:tcW w:w="5373" w:type="dxa"/>
                </w:tcPr>
                <w:p w14:paraId="71BD1AB4" w14:textId="570E1A78" w:rsidR="00B70B12" w:rsidRPr="00E86E38" w:rsidRDefault="00B70B12" w:rsidP="00EF6A2D">
                  <w:pPr>
                    <w:rPr>
                      <w:rFonts w:asciiTheme="majorHAnsi" w:hAnsiTheme="majorHAnsi" w:cs="Calibri"/>
                      <w:i/>
                    </w:rPr>
                  </w:pPr>
                  <w:r w:rsidRPr="00E86E38">
                    <w:rPr>
                      <w:rFonts w:asciiTheme="majorHAnsi" w:hAnsiTheme="majorHAnsi" w:cs="Calibri"/>
                      <w:i/>
                    </w:rPr>
                    <w:t>Tomorrow’s Master</w:t>
                  </w:r>
                  <w:r>
                    <w:rPr>
                      <w:rFonts w:asciiTheme="majorHAnsi" w:hAnsiTheme="majorHAnsi" w:cs="Calibri"/>
                      <w:i/>
                    </w:rPr>
                    <w:t>s</w:t>
                  </w:r>
                  <w:r w:rsidRPr="00E86E38">
                    <w:rPr>
                      <w:rFonts w:asciiTheme="majorHAnsi" w:hAnsiTheme="majorHAnsi" w:cs="Calibri"/>
                      <w:i/>
                    </w:rPr>
                    <w:t xml:space="preserve"> of Digital Media</w:t>
                  </w:r>
                </w:p>
                <w:p w14:paraId="029B1F32" w14:textId="186168B6" w:rsidR="00B70B12" w:rsidRPr="00E86E38" w:rsidRDefault="00B70B12" w:rsidP="00FF589A">
                  <w:pPr>
                    <w:spacing w:after="240"/>
                    <w:rPr>
                      <w:rFonts w:asciiTheme="majorHAnsi" w:hAnsiTheme="majorHAnsi" w:cs="Calibri"/>
                    </w:rPr>
                  </w:pPr>
                  <w:r w:rsidRPr="00E86E38">
                    <w:rPr>
                      <w:rFonts w:asciiTheme="majorHAnsi" w:hAnsiTheme="majorHAnsi" w:cs="Calibri"/>
                    </w:rPr>
                    <w:t xml:space="preserve">Centre for Digital Media, Vancouver </w:t>
                  </w:r>
                </w:p>
              </w:tc>
            </w:tr>
            <w:tr w:rsidR="00B70B12" w:rsidRPr="00E86E38" w14:paraId="19782F62" w14:textId="77777777" w:rsidTr="00347204">
              <w:tc>
                <w:tcPr>
                  <w:tcW w:w="1380" w:type="dxa"/>
                </w:tcPr>
                <w:p w14:paraId="33A3E8A1" w14:textId="72320B57" w:rsidR="00B70B12" w:rsidRPr="00E86E38" w:rsidRDefault="00B70B12" w:rsidP="00ED792F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Mar 2017</w:t>
                  </w:r>
                </w:p>
              </w:tc>
              <w:tc>
                <w:tcPr>
                  <w:tcW w:w="5373" w:type="dxa"/>
                </w:tcPr>
                <w:p w14:paraId="75844770" w14:textId="77777777" w:rsidR="00B70B12" w:rsidRPr="00E86E38" w:rsidRDefault="00B70B12" w:rsidP="00EF6A2D">
                  <w:pPr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  <w:i/>
                    </w:rPr>
                    <w:t>Catch the Bug</w:t>
                  </w:r>
                  <w:r w:rsidRPr="00E86E38">
                    <w:rPr>
                      <w:rFonts w:asciiTheme="majorHAnsi" w:hAnsiTheme="majorHAnsi"/>
                    </w:rPr>
                    <w:t xml:space="preserve"> (Software QA Testing)</w:t>
                  </w:r>
                </w:p>
                <w:p w14:paraId="32203AB0" w14:textId="6CF343B3" w:rsidR="00B70B12" w:rsidRPr="00E86E38" w:rsidRDefault="00B70B12" w:rsidP="00FF589A">
                  <w:pPr>
                    <w:spacing w:after="240"/>
                    <w:rPr>
                      <w:rFonts w:asciiTheme="majorHAnsi" w:hAnsiTheme="majorHAnsi" w:cs="Calibri"/>
                    </w:rPr>
                  </w:pPr>
                  <w:r w:rsidRPr="00E86E38">
                    <w:rPr>
                      <w:rFonts w:asciiTheme="majorHAnsi" w:hAnsiTheme="majorHAnsi" w:cs="Calibri"/>
                    </w:rPr>
                    <w:t>UBC Computer Science, Vancouver</w:t>
                  </w:r>
                </w:p>
              </w:tc>
            </w:tr>
          </w:tbl>
          <w:p w14:paraId="4971843F" w14:textId="275B1FA5" w:rsidR="00B70B12" w:rsidRPr="00E86E38" w:rsidRDefault="00B70B12" w:rsidP="00042DDE">
            <w:pPr>
              <w:rPr>
                <w:rFonts w:asciiTheme="majorHAnsi" w:hAnsiTheme="majorHAnsi" w:cs="Calibri"/>
                <w:b/>
                <w:color w:val="8A434E"/>
                <w:u w:val="single"/>
              </w:rPr>
            </w:pPr>
            <w:r w:rsidRPr="00E86E38">
              <w:rPr>
                <w:rFonts w:asciiTheme="majorHAnsi" w:hAnsiTheme="majorHAnsi" w:cs="Calibri"/>
                <w:b/>
                <w:color w:val="8A434E"/>
                <w:u w:val="single"/>
              </w:rPr>
              <w:t>Accomplishments</w:t>
            </w:r>
          </w:p>
          <w:p w14:paraId="1C7E19A6" w14:textId="77777777" w:rsidR="00B70B12" w:rsidRPr="00ED7044" w:rsidRDefault="00B70B12" w:rsidP="00042DDE">
            <w:pPr>
              <w:rPr>
                <w:rFonts w:asciiTheme="majorHAnsi" w:hAnsiTheme="majorHAnsi" w:cs="Calibri"/>
                <w:sz w:val="16"/>
                <w:szCs w:val="16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80"/>
              <w:gridCol w:w="5373"/>
            </w:tblGrid>
            <w:tr w:rsidR="00B70B12" w:rsidRPr="00E86E38" w14:paraId="628D77C5" w14:textId="77777777" w:rsidTr="00B17B20">
              <w:tc>
                <w:tcPr>
                  <w:tcW w:w="1380" w:type="dxa"/>
                </w:tcPr>
                <w:p w14:paraId="46595B3D" w14:textId="403EDEF8" w:rsidR="00B70B12" w:rsidRPr="00E86E38" w:rsidRDefault="00B70B12" w:rsidP="00525A32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Feb 2019</w:t>
                  </w:r>
                </w:p>
                <w:p w14:paraId="46FC9853" w14:textId="1258266C" w:rsidR="00B70B12" w:rsidRPr="00E86E38" w:rsidRDefault="00B70B12" w:rsidP="00525A32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Feb 2018</w:t>
                  </w:r>
                </w:p>
                <w:p w14:paraId="6D0E170A" w14:textId="77777777" w:rsidR="00B70B12" w:rsidRPr="00E86E38" w:rsidRDefault="00B70B12" w:rsidP="00525A32">
                  <w:pPr>
                    <w:rPr>
                      <w:rFonts w:asciiTheme="majorHAnsi" w:hAnsiTheme="majorHAnsi" w:cs="Calibri"/>
                    </w:rPr>
                  </w:pPr>
                </w:p>
              </w:tc>
              <w:tc>
                <w:tcPr>
                  <w:tcW w:w="5373" w:type="dxa"/>
                </w:tcPr>
                <w:p w14:paraId="07230293" w14:textId="76210195" w:rsidR="00B70B12" w:rsidRPr="00E86E38" w:rsidRDefault="00B70B12" w:rsidP="000267B5">
                  <w:pPr>
                    <w:rPr>
                      <w:rFonts w:asciiTheme="majorHAnsi" w:hAnsiTheme="majorHAnsi" w:cs="Calibri"/>
                    </w:rPr>
                  </w:pPr>
                  <w:r w:rsidRPr="00E86E38">
                    <w:rPr>
                      <w:rFonts w:asciiTheme="majorHAnsi" w:hAnsiTheme="majorHAnsi" w:cs="Calibri"/>
                    </w:rPr>
                    <w:t xml:space="preserve">Canadian Computing Competition </w:t>
                  </w:r>
                </w:p>
                <w:p w14:paraId="6B46A80A" w14:textId="3752AE69" w:rsidR="00B70B12" w:rsidRPr="00E86E38" w:rsidRDefault="00B70B12" w:rsidP="000267B5">
                  <w:pPr>
                    <w:rPr>
                      <w:rFonts w:asciiTheme="majorHAnsi" w:hAnsiTheme="majorHAnsi" w:cs="Calibri"/>
                    </w:rPr>
                  </w:pPr>
                  <w:r w:rsidRPr="00E86E38">
                    <w:rPr>
                      <w:rFonts w:asciiTheme="majorHAnsi" w:hAnsiTheme="majorHAnsi" w:cs="Calibri"/>
                    </w:rPr>
                    <w:t>Hosted by the University of Waterloo, Ontario</w:t>
                  </w:r>
                </w:p>
                <w:p w14:paraId="3F25AA98" w14:textId="77777777" w:rsidR="00B70B12" w:rsidRPr="00E86E38" w:rsidRDefault="00B70B12" w:rsidP="000267B5">
                  <w:pPr>
                    <w:rPr>
                      <w:rFonts w:asciiTheme="majorHAnsi" w:hAnsiTheme="majorHAnsi" w:cs="Calibri"/>
                      <w:i/>
                    </w:rPr>
                  </w:pPr>
                  <w:r w:rsidRPr="00E86E38">
                    <w:rPr>
                      <w:rFonts w:asciiTheme="majorHAnsi" w:hAnsiTheme="majorHAnsi" w:cs="Calibri"/>
                      <w:i/>
                    </w:rPr>
                    <w:t>Achieved top 25% of participants, 2 years running</w:t>
                  </w:r>
                </w:p>
                <w:p w14:paraId="41512F39" w14:textId="6127639F" w:rsidR="00B70B12" w:rsidRPr="00E86E38" w:rsidRDefault="00B70B12" w:rsidP="000267B5">
                  <w:pPr>
                    <w:rPr>
                      <w:rFonts w:asciiTheme="majorHAnsi" w:hAnsiTheme="majorHAnsi" w:cs="Calibri"/>
                    </w:rPr>
                  </w:pPr>
                </w:p>
              </w:tc>
            </w:tr>
            <w:tr w:rsidR="00B70B12" w:rsidRPr="00E86E38" w14:paraId="6C4EC219" w14:textId="77777777" w:rsidTr="00B17B20">
              <w:tc>
                <w:tcPr>
                  <w:tcW w:w="1380" w:type="dxa"/>
                </w:tcPr>
                <w:p w14:paraId="6838A724" w14:textId="64C595F4" w:rsidR="00B70B12" w:rsidRPr="00E86E38" w:rsidRDefault="00B70B12" w:rsidP="00525A32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Feb 2019</w:t>
                  </w:r>
                </w:p>
              </w:tc>
              <w:tc>
                <w:tcPr>
                  <w:tcW w:w="5373" w:type="dxa"/>
                </w:tcPr>
                <w:p w14:paraId="60710377" w14:textId="65A31F2A" w:rsidR="00B70B12" w:rsidRPr="00E86E38" w:rsidRDefault="00B70B12" w:rsidP="00525A32">
                  <w:pPr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BC Game Jam</w:t>
                  </w:r>
                </w:p>
                <w:p w14:paraId="249BD734" w14:textId="77E17D4C" w:rsidR="00B70B12" w:rsidRPr="00E86E38" w:rsidRDefault="00B70B12" w:rsidP="00B17B20">
                  <w:pPr>
                    <w:rPr>
                      <w:rFonts w:asciiTheme="majorHAnsi" w:hAnsiTheme="majorHAnsi" w:cs="Calibri"/>
                    </w:rPr>
                  </w:pPr>
                  <w:r w:rsidRPr="00E86E38">
                    <w:rPr>
                      <w:rFonts w:asciiTheme="majorHAnsi" w:hAnsiTheme="majorHAnsi" w:cs="Calibri"/>
                    </w:rPr>
                    <w:t>BC Institute of Technology (BCIT), Burnaby, BC</w:t>
                  </w:r>
                </w:p>
                <w:p w14:paraId="6A9EE1F1" w14:textId="1389DA4B" w:rsidR="00B70B12" w:rsidRPr="00E86E38" w:rsidRDefault="00B70B12" w:rsidP="00525A32">
                  <w:pPr>
                    <w:spacing w:after="240"/>
                    <w:rPr>
                      <w:rFonts w:asciiTheme="majorHAnsi" w:hAnsiTheme="majorHAnsi" w:cs="Calibri"/>
                      <w:i/>
                    </w:rPr>
                  </w:pPr>
                  <w:r w:rsidRPr="00E86E38">
                    <w:rPr>
                      <w:rFonts w:asciiTheme="majorHAnsi" w:hAnsiTheme="majorHAnsi" w:cs="Calibri"/>
                      <w:i/>
                    </w:rPr>
                    <w:t>Participant in 48-hour game development marathon</w:t>
                  </w:r>
                </w:p>
              </w:tc>
            </w:tr>
            <w:tr w:rsidR="00B70B12" w:rsidRPr="00E86E38" w14:paraId="0FBA114F" w14:textId="77777777" w:rsidTr="00B17B20">
              <w:tc>
                <w:tcPr>
                  <w:tcW w:w="1380" w:type="dxa"/>
                </w:tcPr>
                <w:p w14:paraId="59E65FE6" w14:textId="03F4BB7F" w:rsidR="00B70B12" w:rsidRPr="00E86E38" w:rsidRDefault="00B70B12" w:rsidP="00525A32">
                  <w:pPr>
                    <w:tabs>
                      <w:tab w:val="right" w:pos="9180"/>
                    </w:tabs>
                    <w:jc w:val="right"/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>2017 - 2019</w:t>
                  </w:r>
                </w:p>
              </w:tc>
              <w:tc>
                <w:tcPr>
                  <w:tcW w:w="5373" w:type="dxa"/>
                </w:tcPr>
                <w:p w14:paraId="7B0B787F" w14:textId="7859D67E" w:rsidR="00B70B12" w:rsidRPr="00E86E38" w:rsidRDefault="00B70B12" w:rsidP="00525A32">
                  <w:pPr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</w:rPr>
                    <w:t xml:space="preserve">Programmed several small personal game development projects using Game Maker Studio 2 </w:t>
                  </w:r>
                </w:p>
                <w:p w14:paraId="75F9EB05" w14:textId="178A486F" w:rsidR="00B70B12" w:rsidRPr="00E86E38" w:rsidRDefault="00B70B12" w:rsidP="00B01CBA">
                  <w:pPr>
                    <w:rPr>
                      <w:rFonts w:asciiTheme="majorHAnsi" w:hAnsiTheme="majorHAnsi"/>
                    </w:rPr>
                  </w:pPr>
                  <w:r w:rsidRPr="00E86E38">
                    <w:rPr>
                      <w:rFonts w:asciiTheme="majorHAnsi" w:hAnsiTheme="majorHAnsi"/>
                      <w:i/>
                    </w:rPr>
                    <w:t>Projects hosted on GitHub</w:t>
                  </w:r>
                  <w:r w:rsidRPr="00E86E38">
                    <w:rPr>
                      <w:rFonts w:asciiTheme="majorHAnsi" w:hAnsiTheme="majorHAnsi"/>
                    </w:rPr>
                    <w:t xml:space="preserve"> </w:t>
                  </w:r>
                </w:p>
              </w:tc>
            </w:tr>
          </w:tbl>
          <w:p w14:paraId="4387A287" w14:textId="77777777" w:rsidR="00B70B12" w:rsidRDefault="00B70B12" w:rsidP="00042DDE">
            <w:pPr>
              <w:rPr>
                <w:rFonts w:asciiTheme="majorHAnsi" w:hAnsiTheme="majorHAnsi" w:cs="Calibri"/>
              </w:rPr>
            </w:pPr>
          </w:p>
          <w:p w14:paraId="4572E823" w14:textId="5BC2908E" w:rsidR="00B70B12" w:rsidRPr="00E86E38" w:rsidRDefault="00B70B12" w:rsidP="00B01CBA">
            <w:pPr>
              <w:spacing w:after="240"/>
              <w:rPr>
                <w:rFonts w:asciiTheme="majorHAnsi" w:hAnsiTheme="majorHAnsi" w:cs="Calibri"/>
                <w:b/>
                <w:color w:val="8A434E"/>
                <w:u w:val="single"/>
              </w:rPr>
            </w:pPr>
            <w:r>
              <w:rPr>
                <w:rFonts w:asciiTheme="majorHAnsi" w:hAnsiTheme="majorHAnsi" w:cs="Calibri"/>
                <w:b/>
                <w:color w:val="8A434E"/>
                <w:u w:val="single"/>
              </w:rPr>
              <w:t>Skills, Interests &amp; Leadership</w:t>
            </w:r>
          </w:p>
          <w:p w14:paraId="516FDCBE" w14:textId="4D059BF7" w:rsidR="00B70B12" w:rsidRPr="000A4FB1" w:rsidRDefault="00B70B12" w:rsidP="00BD0359">
            <w:pPr>
              <w:pStyle w:val="ListParagraph"/>
              <w:widowControl/>
              <w:numPr>
                <w:ilvl w:val="0"/>
                <w:numId w:val="6"/>
              </w:numPr>
              <w:tabs>
                <w:tab w:val="right" w:pos="9180"/>
              </w:tabs>
              <w:autoSpaceDE/>
              <w:autoSpaceDN/>
              <w:adjustRightInd/>
              <w:spacing w:before="240" w:after="0"/>
              <w:ind w:left="390" w:hanging="270"/>
              <w:contextualSpacing/>
              <w:rPr>
                <w:rFonts w:asciiTheme="majorHAnsi" w:hAnsiTheme="majorHAnsi"/>
                <w:sz w:val="22"/>
                <w:szCs w:val="22"/>
              </w:rPr>
            </w:pPr>
            <w:r w:rsidRPr="000A4FB1">
              <w:rPr>
                <w:rFonts w:asciiTheme="majorHAnsi" w:hAnsiTheme="majorHAnsi"/>
                <w:sz w:val="22"/>
                <w:szCs w:val="22"/>
              </w:rPr>
              <w:t>Proficient in Microsoft Office</w:t>
            </w:r>
            <w:r>
              <w:rPr>
                <w:rFonts w:asciiTheme="majorHAnsi" w:hAnsiTheme="majorHAnsi"/>
                <w:sz w:val="22"/>
                <w:szCs w:val="22"/>
              </w:rPr>
              <w:t>;</w:t>
            </w:r>
            <w:r w:rsidRPr="000A4FB1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r>
              <w:rPr>
                <w:rFonts w:asciiTheme="majorHAnsi" w:hAnsiTheme="majorHAnsi"/>
                <w:sz w:val="22"/>
                <w:szCs w:val="22"/>
              </w:rPr>
              <w:t xml:space="preserve">Google G Suite; </w:t>
            </w:r>
            <w:r w:rsidRPr="000A4FB1">
              <w:rPr>
                <w:rFonts w:asciiTheme="majorHAnsi" w:hAnsiTheme="majorHAnsi"/>
                <w:sz w:val="22"/>
                <w:szCs w:val="22"/>
              </w:rPr>
              <w:t>Adobe Creative Suite</w:t>
            </w:r>
            <w:r>
              <w:rPr>
                <w:rFonts w:asciiTheme="majorHAnsi" w:hAnsiTheme="majorHAnsi"/>
                <w:sz w:val="22"/>
                <w:szCs w:val="22"/>
              </w:rPr>
              <w:t>;</w:t>
            </w:r>
            <w:r w:rsidRPr="000A4FB1">
              <w:rPr>
                <w:rFonts w:asciiTheme="majorHAnsi" w:hAnsiTheme="majorHAnsi"/>
                <w:sz w:val="22"/>
                <w:szCs w:val="22"/>
              </w:rPr>
              <w:t xml:space="preserve"> Vegas Movie Studio</w:t>
            </w:r>
            <w:r>
              <w:rPr>
                <w:rFonts w:asciiTheme="majorHAnsi" w:hAnsiTheme="majorHAnsi"/>
                <w:sz w:val="22"/>
                <w:szCs w:val="22"/>
              </w:rPr>
              <w:t>; Game Maker 2</w:t>
            </w:r>
          </w:p>
          <w:p w14:paraId="6FB39833" w14:textId="4478A1D3" w:rsidR="00B70B12" w:rsidRPr="00837701" w:rsidRDefault="00B70B12" w:rsidP="004B7797">
            <w:pPr>
              <w:pStyle w:val="ListParagraph"/>
              <w:widowControl/>
              <w:numPr>
                <w:ilvl w:val="0"/>
                <w:numId w:val="0"/>
              </w:numPr>
              <w:tabs>
                <w:tab w:val="right" w:pos="9180"/>
              </w:tabs>
              <w:autoSpaceDE/>
              <w:autoSpaceDN/>
              <w:adjustRightInd/>
              <w:spacing w:after="0"/>
              <w:ind w:left="390"/>
              <w:contextualSpacing/>
              <w:rPr>
                <w:rFonts w:asciiTheme="majorHAnsi" w:hAnsiTheme="majorHAnsi" w:cs="Calibri"/>
              </w:rPr>
            </w:pPr>
            <w:r w:rsidRPr="00DC3FE1">
              <w:rPr>
                <w:rFonts w:asciiTheme="majorHAnsi" w:hAnsiTheme="majorHAnsi"/>
                <w:sz w:val="22"/>
                <w:szCs w:val="22"/>
              </w:rPr>
              <w:t>High school library community service</w:t>
            </w:r>
            <w:r>
              <w:rPr>
                <w:rFonts w:asciiTheme="majorHAnsi" w:hAnsiTheme="majorHAnsi"/>
                <w:sz w:val="22"/>
                <w:szCs w:val="22"/>
              </w:rPr>
              <w:t xml:space="preserve"> volunteer</w:t>
            </w:r>
            <w:r w:rsidRPr="00DC3FE1">
              <w:rPr>
                <w:rFonts w:asciiTheme="majorHAnsi" w:hAnsiTheme="majorHAnsi"/>
                <w:sz w:val="22"/>
                <w:szCs w:val="22"/>
              </w:rPr>
              <w:t xml:space="preserve"> for 4 year</w:t>
            </w:r>
            <w:r w:rsidR="00837701">
              <w:rPr>
                <w:rFonts w:asciiTheme="majorHAnsi" w:hAnsiTheme="majorHAnsi"/>
                <w:sz w:val="22"/>
                <w:szCs w:val="22"/>
              </w:rPr>
              <w:t>s</w:t>
            </w:r>
          </w:p>
        </w:tc>
      </w:tr>
      <w:tr w:rsidR="00B70B12" w14:paraId="5E663706" w14:textId="77777777" w:rsidTr="00500971">
        <w:trPr>
          <w:trHeight w:val="547"/>
        </w:trPr>
        <w:tc>
          <w:tcPr>
            <w:tcW w:w="4160" w:type="dxa"/>
            <w:gridSpan w:val="3"/>
          </w:tcPr>
          <w:p w14:paraId="24E1DCD5" w14:textId="6DDB1CCA" w:rsidR="00B70B12" w:rsidRDefault="00B70B12" w:rsidP="00042DDE"/>
        </w:tc>
        <w:tc>
          <w:tcPr>
            <w:tcW w:w="381" w:type="dxa"/>
            <w:vMerge/>
          </w:tcPr>
          <w:p w14:paraId="56A64AD0" w14:textId="6F18C8F2" w:rsidR="00B70B12" w:rsidRDefault="00B70B12" w:rsidP="00042DDE"/>
        </w:tc>
        <w:tc>
          <w:tcPr>
            <w:tcW w:w="6979" w:type="dxa"/>
            <w:vMerge/>
          </w:tcPr>
          <w:p w14:paraId="4490F2A4" w14:textId="77777777" w:rsidR="00B70B12" w:rsidRDefault="00B70B12" w:rsidP="00042DDE"/>
        </w:tc>
      </w:tr>
      <w:tr w:rsidR="00B70B12" w14:paraId="7C33B46C" w14:textId="77777777" w:rsidTr="00500971">
        <w:tc>
          <w:tcPr>
            <w:tcW w:w="506" w:type="dxa"/>
          </w:tcPr>
          <w:p w14:paraId="58FAEE83" w14:textId="77777777" w:rsidR="00B70B12" w:rsidRDefault="00B70B12" w:rsidP="00042DDE"/>
        </w:tc>
        <w:tc>
          <w:tcPr>
            <w:tcW w:w="756" w:type="dxa"/>
            <w:vAlign w:val="center"/>
          </w:tcPr>
          <w:p w14:paraId="2D9D0C1B" w14:textId="77777777" w:rsidR="00B70B12" w:rsidRDefault="00B70B12" w:rsidP="00042DDE"/>
        </w:tc>
        <w:tc>
          <w:tcPr>
            <w:tcW w:w="2898" w:type="dxa"/>
            <w:vAlign w:val="center"/>
          </w:tcPr>
          <w:p w14:paraId="59953C0A" w14:textId="77777777" w:rsidR="00B70B12" w:rsidRDefault="00B70B12" w:rsidP="00042DDE"/>
          <w:p w14:paraId="570C2FC0" w14:textId="77777777" w:rsidR="00B70B12" w:rsidRDefault="00B70B12" w:rsidP="00042DDE"/>
          <w:p w14:paraId="106D8D87" w14:textId="77777777" w:rsidR="00B70B12" w:rsidRDefault="00B70B12" w:rsidP="00042DDE"/>
          <w:p w14:paraId="7635E3C7" w14:textId="77777777" w:rsidR="00B70B12" w:rsidRDefault="00B70B12" w:rsidP="00042DDE"/>
          <w:p w14:paraId="5F70F8D3" w14:textId="0C703079" w:rsidR="00B70B12" w:rsidRDefault="00B70B12" w:rsidP="00042DDE"/>
        </w:tc>
        <w:tc>
          <w:tcPr>
            <w:tcW w:w="381" w:type="dxa"/>
            <w:vMerge/>
          </w:tcPr>
          <w:p w14:paraId="7CE62C97" w14:textId="233911EA" w:rsidR="00B70B12" w:rsidRDefault="00B70B12" w:rsidP="00042DDE"/>
        </w:tc>
        <w:tc>
          <w:tcPr>
            <w:tcW w:w="6979" w:type="dxa"/>
            <w:vMerge/>
          </w:tcPr>
          <w:p w14:paraId="25499352" w14:textId="77777777" w:rsidR="00B70B12" w:rsidRDefault="00B70B12" w:rsidP="00042DDE"/>
        </w:tc>
      </w:tr>
      <w:tr w:rsidR="00B70B12" w14:paraId="4FAB8E41" w14:textId="77777777" w:rsidTr="00500971">
        <w:tc>
          <w:tcPr>
            <w:tcW w:w="506" w:type="dxa"/>
          </w:tcPr>
          <w:p w14:paraId="2D8232CC" w14:textId="77777777" w:rsidR="00B70B12" w:rsidRDefault="00B70B12" w:rsidP="00042DDE"/>
        </w:tc>
        <w:tc>
          <w:tcPr>
            <w:tcW w:w="756" w:type="dxa"/>
            <w:vAlign w:val="center"/>
          </w:tcPr>
          <w:p w14:paraId="76E39113" w14:textId="672B2144" w:rsidR="00B70B12" w:rsidRDefault="00B70B12" w:rsidP="00042DD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8FC1967" wp14:editId="7A6787C4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FCBBB1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bf678e [3206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2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98" w:type="dxa"/>
            <w:vAlign w:val="center"/>
          </w:tcPr>
          <w:p w14:paraId="14FB9FD5" w14:textId="56A060DF" w:rsidR="00B70B12" w:rsidRPr="006466F6" w:rsidRDefault="00B70B12" w:rsidP="007165AA">
            <w:pPr>
              <w:pStyle w:val="Information"/>
              <w:rPr>
                <w:sz w:val="22"/>
                <w:szCs w:val="20"/>
              </w:rPr>
            </w:pPr>
            <w:r w:rsidRPr="006466F6">
              <w:rPr>
                <w:sz w:val="22"/>
                <w:szCs w:val="20"/>
              </w:rPr>
              <w:t>396 E 45th Ave</w:t>
            </w:r>
          </w:p>
          <w:p w14:paraId="13C4CB3F" w14:textId="142F660E" w:rsidR="00B70B12" w:rsidRPr="001F4E7C" w:rsidRDefault="00B70B12" w:rsidP="007165AA">
            <w:pPr>
              <w:rPr>
                <w:color w:val="8A434E" w:themeColor="accent4" w:themeShade="BF"/>
                <w:sz w:val="20"/>
                <w:szCs w:val="20"/>
              </w:rPr>
            </w:pPr>
            <w:r w:rsidRPr="006466F6">
              <w:rPr>
                <w:color w:val="8A434E" w:themeColor="accent4" w:themeShade="BF"/>
                <w:szCs w:val="20"/>
              </w:rPr>
              <w:t>Vancouver, BC V5W 1X3</w:t>
            </w:r>
          </w:p>
        </w:tc>
        <w:tc>
          <w:tcPr>
            <w:tcW w:w="381" w:type="dxa"/>
            <w:vMerge/>
          </w:tcPr>
          <w:p w14:paraId="1341855C" w14:textId="0C7586E6" w:rsidR="00B70B12" w:rsidRDefault="00B70B12" w:rsidP="00042DDE"/>
        </w:tc>
        <w:tc>
          <w:tcPr>
            <w:tcW w:w="6979" w:type="dxa"/>
            <w:vMerge/>
          </w:tcPr>
          <w:p w14:paraId="53A5CCD9" w14:textId="77777777" w:rsidR="00B70B12" w:rsidRDefault="00B70B12" w:rsidP="00042DDE"/>
        </w:tc>
      </w:tr>
      <w:tr w:rsidR="00B70B12" w14:paraId="374160AD" w14:textId="77777777" w:rsidTr="00500971">
        <w:tc>
          <w:tcPr>
            <w:tcW w:w="506" w:type="dxa"/>
          </w:tcPr>
          <w:p w14:paraId="0A1259F9" w14:textId="77777777" w:rsidR="00B70B12" w:rsidRDefault="00B70B12" w:rsidP="00042DDE"/>
        </w:tc>
        <w:tc>
          <w:tcPr>
            <w:tcW w:w="756" w:type="dxa"/>
            <w:vAlign w:val="center"/>
          </w:tcPr>
          <w:p w14:paraId="7D126CC9" w14:textId="77777777" w:rsidR="00B70B12" w:rsidRDefault="00B70B12" w:rsidP="00042DDE"/>
        </w:tc>
        <w:tc>
          <w:tcPr>
            <w:tcW w:w="2898" w:type="dxa"/>
            <w:vAlign w:val="center"/>
          </w:tcPr>
          <w:p w14:paraId="18C3CA36" w14:textId="77777777" w:rsidR="00B70B12" w:rsidRPr="001F4E7C" w:rsidRDefault="00B70B12" w:rsidP="00042DDE">
            <w:pPr>
              <w:rPr>
                <w:sz w:val="20"/>
                <w:szCs w:val="20"/>
              </w:rPr>
            </w:pPr>
          </w:p>
        </w:tc>
        <w:tc>
          <w:tcPr>
            <w:tcW w:w="381" w:type="dxa"/>
            <w:vMerge/>
          </w:tcPr>
          <w:p w14:paraId="46E4583A" w14:textId="65521385" w:rsidR="00B70B12" w:rsidRDefault="00B70B12" w:rsidP="00042DDE"/>
        </w:tc>
        <w:tc>
          <w:tcPr>
            <w:tcW w:w="6979" w:type="dxa"/>
            <w:vMerge/>
          </w:tcPr>
          <w:p w14:paraId="411970A1" w14:textId="77777777" w:rsidR="00B70B12" w:rsidRDefault="00B70B12" w:rsidP="00042DDE"/>
        </w:tc>
      </w:tr>
      <w:tr w:rsidR="00B70B12" w14:paraId="138454BB" w14:textId="77777777" w:rsidTr="00500971">
        <w:tc>
          <w:tcPr>
            <w:tcW w:w="506" w:type="dxa"/>
          </w:tcPr>
          <w:p w14:paraId="2EBA1984" w14:textId="77777777" w:rsidR="00B70B12" w:rsidRDefault="00B70B12" w:rsidP="00042DDE"/>
        </w:tc>
        <w:tc>
          <w:tcPr>
            <w:tcW w:w="756" w:type="dxa"/>
            <w:vAlign w:val="center"/>
          </w:tcPr>
          <w:p w14:paraId="3471AD5A" w14:textId="61F4EBB7" w:rsidR="00B70B12" w:rsidRDefault="00B70B12" w:rsidP="00042DD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C03C65E" wp14:editId="07DDB36F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A8B2DB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b2606e [3207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4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98" w:type="dxa"/>
            <w:vAlign w:val="center"/>
          </w:tcPr>
          <w:p w14:paraId="19E348D0" w14:textId="0D3BC257" w:rsidR="00B70B12" w:rsidRPr="001F4E7C" w:rsidRDefault="00B70B12" w:rsidP="00042DDE">
            <w:pPr>
              <w:rPr>
                <w:sz w:val="20"/>
                <w:szCs w:val="20"/>
              </w:rPr>
            </w:pPr>
            <w:r w:rsidRPr="006466F6">
              <w:rPr>
                <w:color w:val="8A434E" w:themeColor="accent4" w:themeShade="BF"/>
                <w:szCs w:val="20"/>
              </w:rPr>
              <w:t>778.689.8545</w:t>
            </w:r>
          </w:p>
        </w:tc>
        <w:tc>
          <w:tcPr>
            <w:tcW w:w="381" w:type="dxa"/>
            <w:vMerge/>
          </w:tcPr>
          <w:p w14:paraId="08142BB7" w14:textId="55DCFD03" w:rsidR="00B70B12" w:rsidRDefault="00B70B12" w:rsidP="00042DDE"/>
        </w:tc>
        <w:tc>
          <w:tcPr>
            <w:tcW w:w="6979" w:type="dxa"/>
            <w:vMerge/>
          </w:tcPr>
          <w:p w14:paraId="08DDD30A" w14:textId="77777777" w:rsidR="00B70B12" w:rsidRDefault="00B70B12" w:rsidP="00042DDE"/>
        </w:tc>
      </w:tr>
      <w:tr w:rsidR="00B70B12" w14:paraId="0C06F947" w14:textId="77777777" w:rsidTr="00500971">
        <w:tc>
          <w:tcPr>
            <w:tcW w:w="506" w:type="dxa"/>
          </w:tcPr>
          <w:p w14:paraId="322C2901" w14:textId="77777777" w:rsidR="00B70B12" w:rsidRDefault="00B70B12" w:rsidP="00042DDE"/>
        </w:tc>
        <w:tc>
          <w:tcPr>
            <w:tcW w:w="756" w:type="dxa"/>
            <w:vAlign w:val="center"/>
          </w:tcPr>
          <w:p w14:paraId="632DCE7F" w14:textId="77777777" w:rsidR="00B70B12" w:rsidRDefault="00B70B12" w:rsidP="00042DDE"/>
        </w:tc>
        <w:tc>
          <w:tcPr>
            <w:tcW w:w="2898" w:type="dxa"/>
            <w:vAlign w:val="center"/>
          </w:tcPr>
          <w:p w14:paraId="389A18FD" w14:textId="77777777" w:rsidR="00B70B12" w:rsidRPr="001F4E7C" w:rsidRDefault="00B70B12" w:rsidP="00042DDE">
            <w:pPr>
              <w:rPr>
                <w:sz w:val="20"/>
                <w:szCs w:val="20"/>
              </w:rPr>
            </w:pPr>
          </w:p>
        </w:tc>
        <w:tc>
          <w:tcPr>
            <w:tcW w:w="381" w:type="dxa"/>
            <w:vMerge/>
          </w:tcPr>
          <w:p w14:paraId="6F57D4BF" w14:textId="34082C59" w:rsidR="00B70B12" w:rsidRDefault="00B70B12" w:rsidP="00042DDE"/>
        </w:tc>
        <w:tc>
          <w:tcPr>
            <w:tcW w:w="6979" w:type="dxa"/>
            <w:vMerge/>
          </w:tcPr>
          <w:p w14:paraId="178991D5" w14:textId="77777777" w:rsidR="00B70B12" w:rsidRDefault="00B70B12" w:rsidP="00042DDE"/>
        </w:tc>
      </w:tr>
      <w:tr w:rsidR="00B70B12" w14:paraId="151B2114" w14:textId="77777777" w:rsidTr="00500971">
        <w:tc>
          <w:tcPr>
            <w:tcW w:w="506" w:type="dxa"/>
          </w:tcPr>
          <w:p w14:paraId="281F1844" w14:textId="77777777" w:rsidR="00B70B12" w:rsidRDefault="00B70B12" w:rsidP="00042DDE"/>
        </w:tc>
        <w:tc>
          <w:tcPr>
            <w:tcW w:w="756" w:type="dxa"/>
            <w:vAlign w:val="center"/>
          </w:tcPr>
          <w:p w14:paraId="4BF2BA3A" w14:textId="42F05166" w:rsidR="00B70B12" w:rsidRPr="009938FA" w:rsidRDefault="00B70B12" w:rsidP="00042DDE">
            <w:pPr>
              <w:rPr>
                <w:color w:val="8A434E" w:themeColor="accent4" w:themeShade="BF"/>
                <w:sz w:val="20"/>
                <w:szCs w:val="17"/>
              </w:rPr>
            </w:pPr>
            <w:r w:rsidRPr="009938FA">
              <w:rPr>
                <w:noProof/>
                <w:color w:val="8A434E" w:themeColor="accent4" w:themeShade="BF"/>
                <w:sz w:val="20"/>
                <w:szCs w:val="17"/>
              </w:rPr>
              <mc:AlternateContent>
                <mc:Choice Requires="wpg">
                  <w:drawing>
                    <wp:inline distT="0" distB="0" distL="0" distR="0" wp14:anchorId="186F96A4" wp14:editId="0BF2CA3A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C7503C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9a4168 [24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6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98" w:type="dxa"/>
            <w:vAlign w:val="center"/>
          </w:tcPr>
          <w:p w14:paraId="78A0B427" w14:textId="5A93EBA1" w:rsidR="00B70B12" w:rsidRPr="001F4E7C" w:rsidRDefault="004003BB" w:rsidP="00042DDE">
            <w:pPr>
              <w:rPr>
                <w:color w:val="8A434E" w:themeColor="accent4" w:themeShade="BF"/>
                <w:sz w:val="20"/>
                <w:szCs w:val="20"/>
              </w:rPr>
            </w:pPr>
            <w:hyperlink r:id="rId17" w:history="1">
              <w:r w:rsidR="00B70B12" w:rsidRPr="006466F6">
                <w:rPr>
                  <w:color w:val="8A434E" w:themeColor="accent4" w:themeShade="BF"/>
                  <w:szCs w:val="20"/>
                </w:rPr>
                <w:t>chloe@glave.com</w:t>
              </w:r>
            </w:hyperlink>
          </w:p>
        </w:tc>
        <w:tc>
          <w:tcPr>
            <w:tcW w:w="381" w:type="dxa"/>
            <w:vMerge/>
          </w:tcPr>
          <w:p w14:paraId="39DF0E86" w14:textId="0FA6448E" w:rsidR="00B70B12" w:rsidRDefault="00B70B12" w:rsidP="00042DDE"/>
        </w:tc>
        <w:tc>
          <w:tcPr>
            <w:tcW w:w="6979" w:type="dxa"/>
            <w:vMerge/>
          </w:tcPr>
          <w:p w14:paraId="3D3D0126" w14:textId="77777777" w:rsidR="00B70B12" w:rsidRDefault="00B70B12" w:rsidP="00042DDE"/>
        </w:tc>
      </w:tr>
      <w:tr w:rsidR="00B70B12" w14:paraId="3B1930C9" w14:textId="77777777" w:rsidTr="00500971">
        <w:tc>
          <w:tcPr>
            <w:tcW w:w="506" w:type="dxa"/>
          </w:tcPr>
          <w:p w14:paraId="51A576BA" w14:textId="77777777" w:rsidR="00B70B12" w:rsidRDefault="00B70B12" w:rsidP="00042DDE"/>
        </w:tc>
        <w:tc>
          <w:tcPr>
            <w:tcW w:w="756" w:type="dxa"/>
            <w:vAlign w:val="center"/>
          </w:tcPr>
          <w:p w14:paraId="53C8AA11" w14:textId="77777777" w:rsidR="00B70B12" w:rsidRDefault="00B70B12" w:rsidP="00042DDE"/>
        </w:tc>
        <w:tc>
          <w:tcPr>
            <w:tcW w:w="2898" w:type="dxa"/>
            <w:vAlign w:val="center"/>
          </w:tcPr>
          <w:p w14:paraId="4B38B3A2" w14:textId="77777777" w:rsidR="00B70B12" w:rsidRPr="001F4E7C" w:rsidRDefault="00B70B12" w:rsidP="00042DDE">
            <w:pPr>
              <w:rPr>
                <w:sz w:val="20"/>
                <w:szCs w:val="20"/>
              </w:rPr>
            </w:pPr>
          </w:p>
        </w:tc>
        <w:tc>
          <w:tcPr>
            <w:tcW w:w="381" w:type="dxa"/>
            <w:vMerge/>
          </w:tcPr>
          <w:p w14:paraId="5431289D" w14:textId="24903472" w:rsidR="00B70B12" w:rsidRDefault="00B70B12" w:rsidP="00042DDE"/>
        </w:tc>
        <w:tc>
          <w:tcPr>
            <w:tcW w:w="6979" w:type="dxa"/>
            <w:vMerge/>
          </w:tcPr>
          <w:p w14:paraId="7CEFF216" w14:textId="77777777" w:rsidR="00B70B12" w:rsidRDefault="00B70B12" w:rsidP="00042DDE"/>
        </w:tc>
      </w:tr>
      <w:tr w:rsidR="00B70B12" w14:paraId="03C2A90B" w14:textId="77777777" w:rsidTr="00500971">
        <w:tc>
          <w:tcPr>
            <w:tcW w:w="506" w:type="dxa"/>
          </w:tcPr>
          <w:p w14:paraId="461DB3A1" w14:textId="77777777" w:rsidR="00B70B12" w:rsidRDefault="00B70B12" w:rsidP="00042DDE"/>
        </w:tc>
        <w:tc>
          <w:tcPr>
            <w:tcW w:w="756" w:type="dxa"/>
            <w:vAlign w:val="center"/>
          </w:tcPr>
          <w:p w14:paraId="7C80EF91" w14:textId="43C7C503" w:rsidR="00B70B12" w:rsidRDefault="00B70B12" w:rsidP="00042DD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1DDEF29" wp14:editId="1A2CE764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C4E77F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8a434e [24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9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98" w:type="dxa"/>
            <w:vAlign w:val="center"/>
          </w:tcPr>
          <w:p w14:paraId="1A34E833" w14:textId="426913EF" w:rsidR="00B70B12" w:rsidRPr="001F4E7C" w:rsidRDefault="004003BB" w:rsidP="00042DDE">
            <w:pPr>
              <w:rPr>
                <w:color w:val="8A434E"/>
                <w:sz w:val="20"/>
                <w:szCs w:val="20"/>
              </w:rPr>
            </w:pPr>
            <w:hyperlink r:id="rId20" w:history="1">
              <w:r w:rsidR="006C532C">
                <w:rPr>
                  <w:rStyle w:val="Hyperlink"/>
                  <w:color w:val="8A434E"/>
                  <w:szCs w:val="20"/>
                  <w:u w:val="none"/>
                </w:rPr>
                <w:t>linkedin.com/in/               chloe-glave-b2a928162</w:t>
              </w:r>
            </w:hyperlink>
          </w:p>
        </w:tc>
        <w:tc>
          <w:tcPr>
            <w:tcW w:w="381" w:type="dxa"/>
            <w:vMerge/>
          </w:tcPr>
          <w:p w14:paraId="797383D6" w14:textId="6E1AEE4D" w:rsidR="00B70B12" w:rsidRDefault="00B70B12" w:rsidP="00042DDE"/>
        </w:tc>
        <w:tc>
          <w:tcPr>
            <w:tcW w:w="6979" w:type="dxa"/>
            <w:vMerge/>
          </w:tcPr>
          <w:p w14:paraId="5F9593D0" w14:textId="77777777" w:rsidR="00B70B12" w:rsidRDefault="00B70B12" w:rsidP="00042DDE"/>
        </w:tc>
      </w:tr>
      <w:tr w:rsidR="00B70B12" w14:paraId="57C3237E" w14:textId="77777777" w:rsidTr="00500971">
        <w:tc>
          <w:tcPr>
            <w:tcW w:w="506" w:type="dxa"/>
          </w:tcPr>
          <w:p w14:paraId="3EFCABA5" w14:textId="77777777" w:rsidR="00B70B12" w:rsidRDefault="00B70B12" w:rsidP="00042DDE"/>
        </w:tc>
        <w:tc>
          <w:tcPr>
            <w:tcW w:w="756" w:type="dxa"/>
            <w:vAlign w:val="center"/>
          </w:tcPr>
          <w:p w14:paraId="7E51BB52" w14:textId="77777777" w:rsidR="00B70B12" w:rsidRDefault="00B70B12" w:rsidP="00042DDE"/>
        </w:tc>
        <w:tc>
          <w:tcPr>
            <w:tcW w:w="2898" w:type="dxa"/>
          </w:tcPr>
          <w:p w14:paraId="6710684D" w14:textId="77777777" w:rsidR="00B70B12" w:rsidRPr="001F4E7C" w:rsidRDefault="00B70B12" w:rsidP="00042DDE">
            <w:pPr>
              <w:rPr>
                <w:sz w:val="20"/>
                <w:szCs w:val="20"/>
              </w:rPr>
            </w:pPr>
          </w:p>
        </w:tc>
        <w:tc>
          <w:tcPr>
            <w:tcW w:w="381" w:type="dxa"/>
            <w:vMerge/>
          </w:tcPr>
          <w:p w14:paraId="208C2596" w14:textId="51528DA2" w:rsidR="00B70B12" w:rsidRDefault="00B70B12" w:rsidP="00042DDE"/>
        </w:tc>
        <w:tc>
          <w:tcPr>
            <w:tcW w:w="6979" w:type="dxa"/>
            <w:vMerge/>
          </w:tcPr>
          <w:p w14:paraId="3B8ABB71" w14:textId="77777777" w:rsidR="00B70B12" w:rsidRDefault="00B70B12" w:rsidP="00042DDE"/>
        </w:tc>
      </w:tr>
      <w:tr w:rsidR="00B70B12" w14:paraId="38153EC4" w14:textId="77777777" w:rsidTr="00500971">
        <w:trPr>
          <w:trHeight w:val="602"/>
        </w:trPr>
        <w:tc>
          <w:tcPr>
            <w:tcW w:w="506" w:type="dxa"/>
          </w:tcPr>
          <w:p w14:paraId="6AE93255" w14:textId="77777777" w:rsidR="00B70B12" w:rsidRDefault="00B70B12" w:rsidP="00042DDE"/>
        </w:tc>
        <w:tc>
          <w:tcPr>
            <w:tcW w:w="756" w:type="dxa"/>
            <w:vAlign w:val="center"/>
          </w:tcPr>
          <w:p w14:paraId="0F3CD3E7" w14:textId="784F0814" w:rsidR="00B70B12" w:rsidRDefault="00B70B12" w:rsidP="00042DD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AF5EC7E" wp14:editId="177E4FC1">
                      <wp:extent cx="338455" cy="346075"/>
                      <wp:effectExtent l="0" t="0" r="4445" b="0"/>
                      <wp:docPr id="2" name="Group 2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3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5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AD3D95" id="Group 2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8a434e [24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">
                        <v:imagedata r:id="rId19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98" w:type="dxa"/>
            <w:vAlign w:val="center"/>
          </w:tcPr>
          <w:p w14:paraId="0BE7CC29" w14:textId="5E4D55AB" w:rsidR="00B70B12" w:rsidRPr="001F4E7C" w:rsidRDefault="004003BB" w:rsidP="00042DDE">
            <w:pPr>
              <w:rPr>
                <w:sz w:val="20"/>
                <w:szCs w:val="20"/>
              </w:rPr>
            </w:pPr>
            <w:hyperlink r:id="rId21" w:history="1">
              <w:r w:rsidR="006C532C">
                <w:rPr>
                  <w:rStyle w:val="Hyperlink"/>
                  <w:color w:val="8A434E"/>
                  <w:szCs w:val="20"/>
                  <w:u w:val="none"/>
                </w:rPr>
                <w:t>github.com/Cragzu</w:t>
              </w:r>
            </w:hyperlink>
          </w:p>
        </w:tc>
        <w:tc>
          <w:tcPr>
            <w:tcW w:w="381" w:type="dxa"/>
            <w:vMerge/>
          </w:tcPr>
          <w:p w14:paraId="2B9A037C" w14:textId="5B955B98" w:rsidR="00B70B12" w:rsidRDefault="00B70B12" w:rsidP="00042DDE"/>
        </w:tc>
        <w:tc>
          <w:tcPr>
            <w:tcW w:w="6979" w:type="dxa"/>
            <w:vMerge/>
          </w:tcPr>
          <w:p w14:paraId="4E847939" w14:textId="77777777" w:rsidR="00B70B12" w:rsidRDefault="00B70B12" w:rsidP="00042DDE"/>
        </w:tc>
      </w:tr>
      <w:tr w:rsidR="00B70B12" w14:paraId="02AC2D25" w14:textId="77777777" w:rsidTr="00500971">
        <w:trPr>
          <w:trHeight w:val="1882"/>
        </w:trPr>
        <w:tc>
          <w:tcPr>
            <w:tcW w:w="506" w:type="dxa"/>
          </w:tcPr>
          <w:p w14:paraId="1D7F3528" w14:textId="77777777" w:rsidR="00B70B12" w:rsidRDefault="00B70B12" w:rsidP="00042DDE"/>
        </w:tc>
        <w:tc>
          <w:tcPr>
            <w:tcW w:w="756" w:type="dxa"/>
          </w:tcPr>
          <w:p w14:paraId="34270777" w14:textId="77777777" w:rsidR="00B70B12" w:rsidRDefault="00B70B12" w:rsidP="00042DDE"/>
        </w:tc>
        <w:tc>
          <w:tcPr>
            <w:tcW w:w="2898" w:type="dxa"/>
          </w:tcPr>
          <w:p w14:paraId="58562217" w14:textId="77777777" w:rsidR="00B70B12" w:rsidRPr="001F4E7C" w:rsidRDefault="00B70B12" w:rsidP="00042DDE">
            <w:pPr>
              <w:rPr>
                <w:sz w:val="20"/>
                <w:szCs w:val="20"/>
              </w:rPr>
            </w:pPr>
          </w:p>
        </w:tc>
        <w:tc>
          <w:tcPr>
            <w:tcW w:w="381" w:type="dxa"/>
            <w:vMerge/>
          </w:tcPr>
          <w:p w14:paraId="7B66BF98" w14:textId="77777777" w:rsidR="00B70B12" w:rsidRDefault="00B70B12" w:rsidP="00042DDE"/>
        </w:tc>
        <w:tc>
          <w:tcPr>
            <w:tcW w:w="6979" w:type="dxa"/>
            <w:vMerge/>
          </w:tcPr>
          <w:p w14:paraId="2FD111FF" w14:textId="77777777" w:rsidR="00B70B12" w:rsidRDefault="00B70B12" w:rsidP="00042DDE"/>
        </w:tc>
      </w:tr>
    </w:tbl>
    <w:p w14:paraId="6B36E6C2" w14:textId="77777777" w:rsidR="007F5B63" w:rsidRPr="00042DDE" w:rsidRDefault="007F5B63" w:rsidP="000A4FB1"/>
    <w:sectPr w:rsidR="007F5B63" w:rsidRPr="00042DDE" w:rsidSect="00310C00">
      <w:headerReference w:type="default" r:id="rId22"/>
      <w:type w:val="continuous"/>
      <w:pgSz w:w="12240" w:h="15840" w:code="1"/>
      <w:pgMar w:top="900" w:right="1138" w:bottom="630" w:left="1138" w:header="81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812DE7" w14:textId="77777777" w:rsidR="004003BB" w:rsidRDefault="004003BB" w:rsidP="00590471">
      <w:r>
        <w:separator/>
      </w:r>
    </w:p>
  </w:endnote>
  <w:endnote w:type="continuationSeparator" w:id="0">
    <w:p w14:paraId="427A68D3" w14:textId="77777777" w:rsidR="004003BB" w:rsidRDefault="004003BB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D98B69" w14:textId="77777777" w:rsidR="004003BB" w:rsidRDefault="004003BB" w:rsidP="00590471">
      <w:r>
        <w:separator/>
      </w:r>
    </w:p>
  </w:footnote>
  <w:footnote w:type="continuationSeparator" w:id="0">
    <w:p w14:paraId="5B4D549E" w14:textId="77777777" w:rsidR="004003BB" w:rsidRDefault="004003BB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D92A49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CD7C3B" wp14:editId="06F1C59E">
              <wp:simplePos x="0" y="0"/>
              <wp:positionH relativeFrom="page">
                <wp:posOffset>-885825</wp:posOffset>
              </wp:positionH>
              <wp:positionV relativeFrom="paragraph">
                <wp:posOffset>-514350</wp:posOffset>
              </wp:positionV>
              <wp:extent cx="8666732" cy="10547991"/>
              <wp:effectExtent l="0" t="0" r="1270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3">
                                  <a:lumMod val="75000"/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876300" y="-228600"/>
                          <a:ext cx="7772465" cy="262467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3">
                                  <a:lumMod val="75000"/>
                                  <a:alpha val="18000"/>
                                </a:schemeClr>
                              </a:gs>
                              <a:gs pos="100000">
                                <a:schemeClr val="accent3">
                                  <a:lumMod val="75000"/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111500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BEAFD4" id="Group 26" o:spid="_x0000_s1026" style="position:absolute;margin-left:-69.75pt;margin-top:-40.5pt;width:682.4pt;height:830.55pt;z-index:251660288;mso-width-percent:1115;mso-position-horizontal-relative:page;mso-width-percent:1115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9a4168 [2406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8763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" fillcolor="#9a4168 [2406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11796f" color2="#9a4168 [2406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  <w10:wrap anchorx="page"/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B2606E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B2606E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727B4D"/>
    <w:multiLevelType w:val="hybridMultilevel"/>
    <w:tmpl w:val="0F6880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55AD9"/>
    <w:multiLevelType w:val="hybridMultilevel"/>
    <w:tmpl w:val="1B365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4B6210"/>
    <w:multiLevelType w:val="hybridMultilevel"/>
    <w:tmpl w:val="D6BEF8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removePersonalInformation/>
  <w:removeDateAndTime/>
  <w:displayBackgroundShape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63"/>
    <w:rsid w:val="000103E7"/>
    <w:rsid w:val="0001520F"/>
    <w:rsid w:val="000267B5"/>
    <w:rsid w:val="0003494C"/>
    <w:rsid w:val="00036186"/>
    <w:rsid w:val="00042DDE"/>
    <w:rsid w:val="00060042"/>
    <w:rsid w:val="0007482C"/>
    <w:rsid w:val="0008685D"/>
    <w:rsid w:val="000A023F"/>
    <w:rsid w:val="000A1619"/>
    <w:rsid w:val="000A4FB1"/>
    <w:rsid w:val="000E1F89"/>
    <w:rsid w:val="00105BF4"/>
    <w:rsid w:val="00112FD7"/>
    <w:rsid w:val="00133A7C"/>
    <w:rsid w:val="00150ABD"/>
    <w:rsid w:val="0019568D"/>
    <w:rsid w:val="001961CB"/>
    <w:rsid w:val="001F0B38"/>
    <w:rsid w:val="001F4E7C"/>
    <w:rsid w:val="0020357A"/>
    <w:rsid w:val="002074C0"/>
    <w:rsid w:val="00213E52"/>
    <w:rsid w:val="00222466"/>
    <w:rsid w:val="002406E1"/>
    <w:rsid w:val="0026128C"/>
    <w:rsid w:val="00261F04"/>
    <w:rsid w:val="00276026"/>
    <w:rsid w:val="00283167"/>
    <w:rsid w:val="002B4549"/>
    <w:rsid w:val="00310C00"/>
    <w:rsid w:val="00310F17"/>
    <w:rsid w:val="003245D6"/>
    <w:rsid w:val="003326CB"/>
    <w:rsid w:val="00347204"/>
    <w:rsid w:val="003509B8"/>
    <w:rsid w:val="003616FD"/>
    <w:rsid w:val="003650BA"/>
    <w:rsid w:val="00376291"/>
    <w:rsid w:val="00380FD1"/>
    <w:rsid w:val="00383D02"/>
    <w:rsid w:val="00392C17"/>
    <w:rsid w:val="003B7487"/>
    <w:rsid w:val="003E0662"/>
    <w:rsid w:val="004003BB"/>
    <w:rsid w:val="00417DCC"/>
    <w:rsid w:val="00426DFD"/>
    <w:rsid w:val="00461669"/>
    <w:rsid w:val="00481D1B"/>
    <w:rsid w:val="00496F9B"/>
    <w:rsid w:val="004B0848"/>
    <w:rsid w:val="004B7797"/>
    <w:rsid w:val="004E158A"/>
    <w:rsid w:val="004E6F9C"/>
    <w:rsid w:val="004F66EE"/>
    <w:rsid w:val="00500971"/>
    <w:rsid w:val="0050482C"/>
    <w:rsid w:val="00525A32"/>
    <w:rsid w:val="00565C77"/>
    <w:rsid w:val="0056708E"/>
    <w:rsid w:val="005801E5"/>
    <w:rsid w:val="00590471"/>
    <w:rsid w:val="005C2A25"/>
    <w:rsid w:val="005D01FA"/>
    <w:rsid w:val="005E0280"/>
    <w:rsid w:val="006160F0"/>
    <w:rsid w:val="006434FA"/>
    <w:rsid w:val="006466F6"/>
    <w:rsid w:val="006472E3"/>
    <w:rsid w:val="00657226"/>
    <w:rsid w:val="006638F4"/>
    <w:rsid w:val="00691BDC"/>
    <w:rsid w:val="00691DF2"/>
    <w:rsid w:val="0069327B"/>
    <w:rsid w:val="006C532C"/>
    <w:rsid w:val="006D066D"/>
    <w:rsid w:val="006D79A8"/>
    <w:rsid w:val="006D7DF0"/>
    <w:rsid w:val="007105AC"/>
    <w:rsid w:val="0071098F"/>
    <w:rsid w:val="007165AA"/>
    <w:rsid w:val="00737B93"/>
    <w:rsid w:val="007575B6"/>
    <w:rsid w:val="00791F8A"/>
    <w:rsid w:val="007A266D"/>
    <w:rsid w:val="007B29DF"/>
    <w:rsid w:val="007B4D87"/>
    <w:rsid w:val="007D2A6D"/>
    <w:rsid w:val="007E2E8C"/>
    <w:rsid w:val="007F5B63"/>
    <w:rsid w:val="007F7A52"/>
    <w:rsid w:val="00803A0A"/>
    <w:rsid w:val="008160B7"/>
    <w:rsid w:val="00837701"/>
    <w:rsid w:val="008439DE"/>
    <w:rsid w:val="00846CB9"/>
    <w:rsid w:val="008633EA"/>
    <w:rsid w:val="008A1E6E"/>
    <w:rsid w:val="008A3814"/>
    <w:rsid w:val="008C2CFC"/>
    <w:rsid w:val="008D54A1"/>
    <w:rsid w:val="008F70FD"/>
    <w:rsid w:val="00905C7E"/>
    <w:rsid w:val="00907528"/>
    <w:rsid w:val="00912DC8"/>
    <w:rsid w:val="0094686C"/>
    <w:rsid w:val="009475DC"/>
    <w:rsid w:val="00953743"/>
    <w:rsid w:val="009676CF"/>
    <w:rsid w:val="00967B93"/>
    <w:rsid w:val="009938FA"/>
    <w:rsid w:val="009969B2"/>
    <w:rsid w:val="009B6A60"/>
    <w:rsid w:val="009C09D3"/>
    <w:rsid w:val="00A20369"/>
    <w:rsid w:val="00A301B8"/>
    <w:rsid w:val="00A31464"/>
    <w:rsid w:val="00A31B16"/>
    <w:rsid w:val="00A5782B"/>
    <w:rsid w:val="00A60FB6"/>
    <w:rsid w:val="00A66544"/>
    <w:rsid w:val="00A84076"/>
    <w:rsid w:val="00A8732E"/>
    <w:rsid w:val="00AA78C1"/>
    <w:rsid w:val="00AC6C7E"/>
    <w:rsid w:val="00AD036E"/>
    <w:rsid w:val="00AE07A2"/>
    <w:rsid w:val="00AE503F"/>
    <w:rsid w:val="00B01CBA"/>
    <w:rsid w:val="00B1731D"/>
    <w:rsid w:val="00B17B20"/>
    <w:rsid w:val="00B50B33"/>
    <w:rsid w:val="00B6466C"/>
    <w:rsid w:val="00B70B12"/>
    <w:rsid w:val="00BD0359"/>
    <w:rsid w:val="00BE223F"/>
    <w:rsid w:val="00BE64BF"/>
    <w:rsid w:val="00C061FA"/>
    <w:rsid w:val="00C14078"/>
    <w:rsid w:val="00C51BF8"/>
    <w:rsid w:val="00C53B48"/>
    <w:rsid w:val="00C567F2"/>
    <w:rsid w:val="00C60DEE"/>
    <w:rsid w:val="00C70DF5"/>
    <w:rsid w:val="00CD5998"/>
    <w:rsid w:val="00CE1E37"/>
    <w:rsid w:val="00CE1E3D"/>
    <w:rsid w:val="00D053FA"/>
    <w:rsid w:val="00D62099"/>
    <w:rsid w:val="00D63165"/>
    <w:rsid w:val="00D71863"/>
    <w:rsid w:val="00D75217"/>
    <w:rsid w:val="00DA064A"/>
    <w:rsid w:val="00DC3FE1"/>
    <w:rsid w:val="00DC4F5E"/>
    <w:rsid w:val="00DE08C7"/>
    <w:rsid w:val="00DE2E3A"/>
    <w:rsid w:val="00DE7477"/>
    <w:rsid w:val="00E207EE"/>
    <w:rsid w:val="00E26AED"/>
    <w:rsid w:val="00E53AFB"/>
    <w:rsid w:val="00E66292"/>
    <w:rsid w:val="00E73AB8"/>
    <w:rsid w:val="00E80C55"/>
    <w:rsid w:val="00E847B0"/>
    <w:rsid w:val="00E86E38"/>
    <w:rsid w:val="00E90A60"/>
    <w:rsid w:val="00EA40F0"/>
    <w:rsid w:val="00ED47F7"/>
    <w:rsid w:val="00ED7044"/>
    <w:rsid w:val="00ED792F"/>
    <w:rsid w:val="00EE7E09"/>
    <w:rsid w:val="00EF6A2D"/>
    <w:rsid w:val="00F021B7"/>
    <w:rsid w:val="00F0223C"/>
    <w:rsid w:val="00F02A22"/>
    <w:rsid w:val="00F02A75"/>
    <w:rsid w:val="00F3235D"/>
    <w:rsid w:val="00F77C2F"/>
    <w:rsid w:val="00F878BD"/>
    <w:rsid w:val="00FB25C0"/>
    <w:rsid w:val="00FC03FE"/>
    <w:rsid w:val="00FC44C7"/>
    <w:rsid w:val="00FE3C10"/>
    <w:rsid w:val="00FE7401"/>
    <w:rsid w:val="00FF47D5"/>
    <w:rsid w:val="00FF5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7E784F2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B6A60"/>
    <w:pPr>
      <w:pBdr>
        <w:top w:val="single" w:sz="24" w:space="8" w:color="9A4168" w:themeColor="accent3" w:themeShade="BF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9B6A60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B6A60"/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ListParagraph">
    <w:name w:val="List Paragraph"/>
    <w:basedOn w:val="BodyText"/>
    <w:uiPriority w:val="34"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9B6A60"/>
    <w:pPr>
      <w:pBdr>
        <w:bottom w:val="single" w:sz="24" w:space="8" w:color="9A4168" w:themeColor="accent3" w:themeShade="BF"/>
      </w:pBdr>
      <w:kinsoku w:val="0"/>
      <w:overflowPunct w:val="0"/>
      <w:spacing w:before="240" w:after="480"/>
    </w:pPr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9B6A60"/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AA78C1"/>
    <w:pPr>
      <w:kinsoku w:val="0"/>
      <w:overflowPunct w:val="0"/>
      <w:spacing w:before="4"/>
    </w:pPr>
    <w:rPr>
      <w:color w:val="8A434E" w:themeColor="accent4" w:themeShade="BF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B2606E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9B6A60"/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905C7E"/>
    <w:rPr>
      <w:rFonts w:cs="Calibri"/>
      <w:b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186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86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E503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rsid w:val="00791F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70FD"/>
    <w:rPr>
      <w:color w:val="731F1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Cragzu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mailto:chloe@glave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://www.linkedin.com/in/chloe-glave-b2a928162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loe_2\AppData\Roaming\Microsoft\Templates\Rose%20suite%20resume.dotx" TargetMode="External"/></Relationships>
</file>

<file path=word/theme/theme1.xml><?xml version="1.0" encoding="utf-8"?>
<a:theme xmlns:a="http://schemas.openxmlformats.org/drawingml/2006/main" name="StoneSet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C2ACA914-5E8F-4278-8CB2-8B294269738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010555-7755-44A0-94C7-69AB0AE398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72DE2C6-57EA-413F-B116-F1503714698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Rose suite resume</Template>
  <TotalTime>0</TotalTime>
  <Pages>1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2019-04-07T02:10:00Z</dcterms:created>
  <dcterms:modified xsi:type="dcterms:W3CDTF">2019-09-13T22:13:00Z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